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D366" w14:textId="415C9A20" w:rsidR="0074330C" w:rsidRPr="009938FD" w:rsidRDefault="00725BCB" w:rsidP="00725BCB">
      <w:pPr>
        <w:pStyle w:val="Title"/>
        <w:rPr>
          <w:lang w:val="fr-FR"/>
        </w:rPr>
      </w:pPr>
      <w:proofErr w:type="spellStart"/>
      <w:r w:rsidRPr="009938FD">
        <w:rPr>
          <w:lang w:val="fr-FR"/>
        </w:rPr>
        <w:t>Dw</w:t>
      </w:r>
      <w:proofErr w:type="spellEnd"/>
      <w:r w:rsidRPr="009938FD">
        <w:rPr>
          <w:lang w:val="fr-FR"/>
        </w:rPr>
        <w:t xml:space="preserve"> </w:t>
      </w:r>
      <w:proofErr w:type="spellStart"/>
      <w:r w:rsidRPr="009938FD">
        <w:rPr>
          <w:lang w:val="fr-FR"/>
        </w:rPr>
        <w:t>scipt</w:t>
      </w:r>
      <w:proofErr w:type="spellEnd"/>
      <w:r w:rsidRPr="009938FD">
        <w:rPr>
          <w:lang w:val="fr-FR"/>
        </w:rPr>
        <w:t xml:space="preserve"> lib document </w:t>
      </w:r>
      <w:proofErr w:type="spellStart"/>
      <w:r w:rsidRPr="009938FD">
        <w:rPr>
          <w:lang w:val="fr-FR"/>
        </w:rPr>
        <w:t>template</w:t>
      </w:r>
      <w:proofErr w:type="spellEnd"/>
      <w:r w:rsidR="009938FD" w:rsidRPr="009938FD">
        <w:rPr>
          <w:lang w:val="fr-FR"/>
        </w:rPr>
        <w:t xml:space="preserve"> gu</w:t>
      </w:r>
      <w:r w:rsidR="009938FD">
        <w:rPr>
          <w:lang w:val="fr-FR"/>
        </w:rPr>
        <w:t>ide</w:t>
      </w:r>
    </w:p>
    <w:p w14:paraId="581F51D9" w14:textId="4493E239" w:rsidR="00725BCB" w:rsidRPr="009938FD" w:rsidRDefault="00725BCB" w:rsidP="00725BCB">
      <w:pPr>
        <w:pStyle w:val="Subtitle"/>
        <w:rPr>
          <w:lang w:val="fr-FR"/>
        </w:rPr>
      </w:pPr>
    </w:p>
    <w:p w14:paraId="785A903A" w14:textId="3862A343" w:rsidR="00725BCB" w:rsidRDefault="00725BCB" w:rsidP="00725BCB">
      <w:r>
        <w:t>This template</w:t>
      </w:r>
      <w:r w:rsidR="009938FD">
        <w:t xml:space="preserve"> guide</w:t>
      </w:r>
      <w:r>
        <w:t xml:space="preserve"> contains all information needed to document the different scripts. The goal is that anyone can run a script based on this documentation. Further, the different template steps should be added as comment in the script if possible.</w:t>
      </w:r>
    </w:p>
    <w:p w14:paraId="60F0FE0F" w14:textId="72A4995B" w:rsidR="00725BCB" w:rsidRDefault="00725BCB" w:rsidP="00725BCB">
      <w:r>
        <w:t>Here an overview of what should be included in the documentation:</w:t>
      </w:r>
    </w:p>
    <w:tbl>
      <w:tblPr>
        <w:tblStyle w:val="DLWTableRe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725BCB" w14:paraId="49D74AAA" w14:textId="77777777" w:rsidTr="00B42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64D1A7F" w14:textId="70DD9AF2" w:rsidR="00725BCB" w:rsidRPr="00725BCB" w:rsidRDefault="00725BCB" w:rsidP="00725BCB">
            <w:pPr>
              <w:rPr>
                <w:b/>
                <w:bCs/>
              </w:rPr>
            </w:pPr>
            <w:r w:rsidRPr="00725BCB">
              <w:rPr>
                <w:b/>
                <w:bCs/>
              </w:rPr>
              <w:t>Name</w:t>
            </w:r>
          </w:p>
        </w:tc>
        <w:tc>
          <w:tcPr>
            <w:tcW w:w="3210" w:type="dxa"/>
          </w:tcPr>
          <w:p w14:paraId="66FE565F" w14:textId="2504BB52" w:rsidR="00725BCB" w:rsidRPr="00725BCB" w:rsidRDefault="00725BCB" w:rsidP="00725BCB">
            <w:pPr>
              <w:rPr>
                <w:b/>
                <w:bCs/>
              </w:rPr>
            </w:pPr>
            <w:r w:rsidRPr="00725BCB">
              <w:rPr>
                <w:b/>
                <w:bCs/>
              </w:rPr>
              <w:t>Description</w:t>
            </w:r>
          </w:p>
        </w:tc>
        <w:tc>
          <w:tcPr>
            <w:tcW w:w="3210" w:type="dxa"/>
          </w:tcPr>
          <w:p w14:paraId="46446B5B" w14:textId="157B9D9E" w:rsidR="00725BCB" w:rsidRPr="00725BCB" w:rsidRDefault="00725BCB" w:rsidP="00725BCB">
            <w:pPr>
              <w:rPr>
                <w:b/>
                <w:bCs/>
              </w:rPr>
            </w:pPr>
            <w:r w:rsidRPr="00725BCB">
              <w:rPr>
                <w:b/>
                <w:bCs/>
              </w:rPr>
              <w:t>Example</w:t>
            </w:r>
          </w:p>
        </w:tc>
      </w:tr>
      <w:tr w:rsidR="00725BCB" w14:paraId="1A5E609B" w14:textId="77777777" w:rsidTr="00B42187">
        <w:tc>
          <w:tcPr>
            <w:tcW w:w="3209" w:type="dxa"/>
          </w:tcPr>
          <w:p w14:paraId="635835F8" w14:textId="2FA214DA" w:rsidR="00725BCB" w:rsidRDefault="00725BCB" w:rsidP="00725BCB">
            <w:r>
              <w:t>Naming convention</w:t>
            </w:r>
          </w:p>
        </w:tc>
        <w:tc>
          <w:tcPr>
            <w:tcW w:w="3210" w:type="dxa"/>
          </w:tcPr>
          <w:p w14:paraId="4A1B5F9B" w14:textId="42C754BC" w:rsidR="00725BCB" w:rsidRDefault="00725BCB" w:rsidP="00725BCB">
            <w:r>
              <w:t>Name of the script file/folder. This should indicate what the goal of the script is</w:t>
            </w:r>
            <w:r w:rsidR="00942A47">
              <w:t xml:space="preserve"> and what technology is used</w:t>
            </w:r>
            <w:r>
              <w:t xml:space="preserve"> (e.g. </w:t>
            </w:r>
            <w:r w:rsidR="00942A47">
              <w:t>&lt;script-name&gt;-&lt;technology&gt;</w:t>
            </w:r>
            <w:r>
              <w:t>).</w:t>
            </w:r>
          </w:p>
        </w:tc>
        <w:tc>
          <w:tcPr>
            <w:tcW w:w="3210" w:type="dxa"/>
          </w:tcPr>
          <w:p w14:paraId="172FA875" w14:textId="3D811C87" w:rsidR="00725BCB" w:rsidRDefault="00725BCB" w:rsidP="00725BCB">
            <w:r>
              <w:t>example-script-hello-world</w:t>
            </w:r>
            <w:r w:rsidR="00942A47">
              <w:t>-powershell</w:t>
            </w:r>
            <w:r>
              <w:t>.ps1</w:t>
            </w:r>
          </w:p>
        </w:tc>
      </w:tr>
      <w:tr w:rsidR="00725BCB" w14:paraId="7E037401" w14:textId="77777777" w:rsidTr="00B42187">
        <w:tc>
          <w:tcPr>
            <w:tcW w:w="3209" w:type="dxa"/>
          </w:tcPr>
          <w:p w14:paraId="0981F33E" w14:textId="43D70CCB" w:rsidR="00725BCB" w:rsidRDefault="00725BCB" w:rsidP="00725BCB">
            <w:r>
              <w:t>Description</w:t>
            </w:r>
          </w:p>
        </w:tc>
        <w:tc>
          <w:tcPr>
            <w:tcW w:w="3210" w:type="dxa"/>
          </w:tcPr>
          <w:p w14:paraId="595D53FC" w14:textId="156E3A7F" w:rsidR="00725BCB" w:rsidRDefault="00725BCB" w:rsidP="00725BCB">
            <w:r>
              <w:t>Short explanation of what the goal of this script is</w:t>
            </w:r>
          </w:p>
        </w:tc>
        <w:tc>
          <w:tcPr>
            <w:tcW w:w="3210" w:type="dxa"/>
          </w:tcPr>
          <w:p w14:paraId="6C6BC8CE" w14:textId="47E9791A" w:rsidR="00725BCB" w:rsidRDefault="00725BCB" w:rsidP="00725BCB">
            <w:r>
              <w:t>Some description …</w:t>
            </w:r>
          </w:p>
        </w:tc>
      </w:tr>
      <w:tr w:rsidR="00725BCB" w14:paraId="3791AE69" w14:textId="77777777" w:rsidTr="00B42187">
        <w:tc>
          <w:tcPr>
            <w:tcW w:w="3209" w:type="dxa"/>
          </w:tcPr>
          <w:p w14:paraId="3B7E8F89" w14:textId="24C9244C" w:rsidR="00725BCB" w:rsidRDefault="00725BCB" w:rsidP="00725BCB">
            <w:r>
              <w:t>Attention points</w:t>
            </w:r>
          </w:p>
        </w:tc>
        <w:tc>
          <w:tcPr>
            <w:tcW w:w="3210" w:type="dxa"/>
          </w:tcPr>
          <w:p w14:paraId="01553F55" w14:textId="69310C2F" w:rsidR="00725BCB" w:rsidRDefault="00725BCB" w:rsidP="00725BCB">
            <w:r>
              <w:t>Points that should be checked before, during or after running the script</w:t>
            </w:r>
          </w:p>
        </w:tc>
        <w:tc>
          <w:tcPr>
            <w:tcW w:w="3210" w:type="dxa"/>
          </w:tcPr>
          <w:p w14:paraId="364F1066" w14:textId="77777777" w:rsidR="00725BCB" w:rsidRDefault="00725BCB" w:rsidP="00725BCB">
            <w:r>
              <w:t>1: ….</w:t>
            </w:r>
          </w:p>
          <w:p w14:paraId="3E6B5B13" w14:textId="178D4044" w:rsidR="00725BCB" w:rsidRDefault="00725BCB" w:rsidP="00725BCB">
            <w:r>
              <w:t>2: …</w:t>
            </w:r>
          </w:p>
        </w:tc>
      </w:tr>
      <w:tr w:rsidR="00725BCB" w14:paraId="702037F9" w14:textId="77777777" w:rsidTr="00B42187">
        <w:tc>
          <w:tcPr>
            <w:tcW w:w="3209" w:type="dxa"/>
          </w:tcPr>
          <w:p w14:paraId="1795AA15" w14:textId="5308A191" w:rsidR="00725BCB" w:rsidRDefault="00725BCB" w:rsidP="00725BCB">
            <w:r>
              <w:t>Prerequisites</w:t>
            </w:r>
          </w:p>
        </w:tc>
        <w:tc>
          <w:tcPr>
            <w:tcW w:w="3210" w:type="dxa"/>
          </w:tcPr>
          <w:p w14:paraId="63AAAE6F" w14:textId="3A96FA35" w:rsidR="00725BCB" w:rsidRDefault="00725BCB" w:rsidP="00725BCB">
            <w:r>
              <w:t>Steps needed before the script can be executed</w:t>
            </w:r>
            <w:r w:rsidR="00E52124">
              <w:t>, versions, …</w:t>
            </w:r>
          </w:p>
        </w:tc>
        <w:tc>
          <w:tcPr>
            <w:tcW w:w="3210" w:type="dxa"/>
          </w:tcPr>
          <w:p w14:paraId="0E0BCEED" w14:textId="42065D3E" w:rsidR="00725BCB" w:rsidRDefault="00725BCB" w:rsidP="00725BCB">
            <w:r>
              <w:t xml:space="preserve">Install </w:t>
            </w:r>
            <w:proofErr w:type="spellStart"/>
            <w:r>
              <w:t>PnP.PowerShell</w:t>
            </w:r>
            <w:proofErr w:type="spellEnd"/>
            <w:r>
              <w:t xml:space="preserve"> using:</w:t>
            </w:r>
          </w:p>
          <w:p w14:paraId="25F2D69E" w14:textId="681E1B7C" w:rsidR="00725BCB" w:rsidRDefault="00725BCB" w:rsidP="00725BCB">
            <w:r w:rsidRPr="00725BCB">
              <w:t xml:space="preserve">Install-Module </w:t>
            </w:r>
            <w:proofErr w:type="spellStart"/>
            <w:r w:rsidRPr="00725BCB">
              <w:t>PnP.PowerShell</w:t>
            </w:r>
            <w:proofErr w:type="spellEnd"/>
            <w:r w:rsidRPr="00725BCB">
              <w:t xml:space="preserve"> -Scope </w:t>
            </w:r>
            <w:proofErr w:type="spellStart"/>
            <w:r w:rsidRPr="00725BCB">
              <w:t>CurrentUser</w:t>
            </w:r>
            <w:proofErr w:type="spellEnd"/>
          </w:p>
        </w:tc>
      </w:tr>
    </w:tbl>
    <w:p w14:paraId="6FDDC6A0" w14:textId="194C9505" w:rsidR="00B42187" w:rsidRDefault="00B42187" w:rsidP="00725BCB"/>
    <w:p w14:paraId="29FD9139" w14:textId="3F1BABE4" w:rsidR="00394844" w:rsidRPr="00725BCB" w:rsidRDefault="00394844" w:rsidP="00725BCB">
      <w:r>
        <w:t xml:space="preserve">Also take a look at the Utils folder for some examples on how to improve your script. </w:t>
      </w:r>
    </w:p>
    <w:sectPr w:rsidR="00394844" w:rsidRPr="00725BCB" w:rsidSect="0074330C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1134" w:footer="5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C45D" w14:textId="77777777" w:rsidR="00B30D0C" w:rsidRDefault="00B30D0C" w:rsidP="00603F43">
      <w:pPr>
        <w:spacing w:after="0" w:line="240" w:lineRule="auto"/>
      </w:pPr>
      <w:r>
        <w:separator/>
      </w:r>
    </w:p>
  </w:endnote>
  <w:endnote w:type="continuationSeparator" w:id="0">
    <w:p w14:paraId="1BB941D8" w14:textId="77777777" w:rsidR="00B30D0C" w:rsidRDefault="00B30D0C" w:rsidP="00603F43">
      <w:pPr>
        <w:spacing w:after="0" w:line="240" w:lineRule="auto"/>
      </w:pPr>
      <w:r>
        <w:continuationSeparator/>
      </w:r>
    </w:p>
  </w:endnote>
  <w:endnote w:type="continuationNotice" w:id="1">
    <w:p w14:paraId="37589F9E" w14:textId="77777777" w:rsidR="00B30D0C" w:rsidRDefault="00B30D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F0DB2" w14:textId="77777777" w:rsidR="00AE3101" w:rsidRDefault="00AE3101" w:rsidP="00AE3101">
    <w:pPr>
      <w:pStyle w:val="Footer"/>
      <w:tabs>
        <w:tab w:val="clear" w:pos="9026"/>
      </w:tabs>
      <w:spacing w:after="1400"/>
      <w:ind w:right="-992"/>
      <w:rPr>
        <w:color w:val="C42828" w:themeColor="accent1"/>
      </w:rPr>
    </w:pPr>
  </w:p>
  <w:p w14:paraId="7D3D2FEA" w14:textId="77777777" w:rsidR="00153192" w:rsidRPr="00AE3101" w:rsidRDefault="00AE3101" w:rsidP="00AE3101">
    <w:pPr>
      <w:pStyle w:val="Footer"/>
      <w:tabs>
        <w:tab w:val="clear" w:pos="9026"/>
      </w:tabs>
      <w:ind w:right="-992"/>
    </w:pPr>
    <w:r>
      <w:rPr>
        <w:noProof/>
      </w:rPr>
      <w:drawing>
        <wp:anchor distT="0" distB="0" distL="114300" distR="114300" simplePos="0" relativeHeight="251644928" behindDoc="1" locked="0" layoutInCell="1" allowOverlap="1" wp14:anchorId="225C523F" wp14:editId="4ACC0883">
          <wp:simplePos x="0" y="0"/>
          <wp:positionH relativeFrom="page">
            <wp:posOffset>7850342</wp:posOffset>
          </wp:positionH>
          <wp:positionV relativeFrom="page">
            <wp:posOffset>6111875</wp:posOffset>
          </wp:positionV>
          <wp:extent cx="5982335" cy="1138555"/>
          <wp:effectExtent l="0" t="0" r="0" b="4445"/>
          <wp:wrapNone/>
          <wp:docPr id="59" name="Picture 59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335" cy="1138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1072" behindDoc="1" locked="0" layoutInCell="1" allowOverlap="1" wp14:anchorId="106F6A53" wp14:editId="1D4EB8BD">
          <wp:simplePos x="0" y="0"/>
          <wp:positionH relativeFrom="page">
            <wp:posOffset>4725670</wp:posOffset>
          </wp:positionH>
          <wp:positionV relativeFrom="page">
            <wp:posOffset>9217025</wp:posOffset>
          </wp:positionV>
          <wp:extent cx="5982480" cy="1138680"/>
          <wp:effectExtent l="0" t="0" r="0" b="4445"/>
          <wp:wrapNone/>
          <wp:docPr id="60" name="Picture 6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480" cy="113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7011E22E" wp14:editId="791EEF66">
          <wp:simplePos x="0" y="0"/>
          <wp:positionH relativeFrom="page">
            <wp:posOffset>4725670</wp:posOffset>
          </wp:positionH>
          <wp:positionV relativeFrom="page">
            <wp:posOffset>9217025</wp:posOffset>
          </wp:positionV>
          <wp:extent cx="5982480" cy="1138680"/>
          <wp:effectExtent l="0" t="0" r="0" b="4445"/>
          <wp:wrapNone/>
          <wp:docPr id="61" name="Picture 6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480" cy="113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62CC">
      <w:rPr>
        <w:color w:val="C42828" w:themeColor="accent1"/>
      </w:rPr>
      <w:fldChar w:fldCharType="begin"/>
    </w:r>
    <w:r w:rsidRPr="00FE62CC">
      <w:rPr>
        <w:color w:val="C42828" w:themeColor="accent1"/>
      </w:rPr>
      <w:instrText xml:space="preserve"> page </w:instrText>
    </w:r>
    <w:r w:rsidRPr="00FE62CC">
      <w:rPr>
        <w:color w:val="C42828" w:themeColor="accent1"/>
      </w:rPr>
      <w:fldChar w:fldCharType="separate"/>
    </w:r>
    <w:r>
      <w:rPr>
        <w:color w:val="C42828" w:themeColor="accent1"/>
      </w:rPr>
      <w:t>1</w:t>
    </w:r>
    <w:r w:rsidRPr="00FE62CC">
      <w:rPr>
        <w:color w:val="C42828" w:themeColor="accent1"/>
      </w:rPr>
      <w:fldChar w:fldCharType="end"/>
    </w:r>
    <w:r>
      <w:rPr>
        <w:color w:val="C42828" w:themeColor="accent1"/>
      </w:rPr>
      <w:t xml:space="preserve"> </w:t>
    </w:r>
    <w:r>
      <w:t xml:space="preserve">/ </w:t>
    </w:r>
    <w:r>
      <w:fldChar w:fldCharType="begin"/>
    </w:r>
    <w:r>
      <w:instrText xml:space="preserve"> numpages </w:instrText>
    </w:r>
    <w:r>
      <w:fldChar w:fldCharType="separate"/>
    </w:r>
    <w:r>
      <w:t>7</w:t>
    </w:r>
    <w:r>
      <w:fldChar w:fldCharType="end"/>
    </w:r>
    <w:r>
      <w:tab/>
    </w:r>
    <w:r>
      <w:ptab w:relativeTo="margin" w:alignment="right" w:leader="none"/>
    </w:r>
    <w:r>
      <w:t>delaware.pro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E50B" w14:textId="77777777" w:rsidR="00AE3101" w:rsidRDefault="00AE3101" w:rsidP="00AE3101">
    <w:pPr>
      <w:pStyle w:val="Footer"/>
      <w:tabs>
        <w:tab w:val="clear" w:pos="9026"/>
      </w:tabs>
      <w:spacing w:after="1400"/>
      <w:ind w:right="-992"/>
      <w:rPr>
        <w:color w:val="C42828" w:themeColor="accent1"/>
      </w:rPr>
    </w:pPr>
  </w:p>
  <w:p w14:paraId="67E2BF4B" w14:textId="77777777" w:rsidR="00171B30" w:rsidRPr="00AE3101" w:rsidRDefault="00AE3101" w:rsidP="00AE3101">
    <w:pPr>
      <w:pStyle w:val="Footer"/>
      <w:tabs>
        <w:tab w:val="clear" w:pos="9026"/>
      </w:tabs>
      <w:ind w:right="-992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31B0C11" wp14:editId="4FAAD63F">
          <wp:simplePos x="0" y="0"/>
          <wp:positionH relativeFrom="page">
            <wp:posOffset>7850342</wp:posOffset>
          </wp:positionH>
          <wp:positionV relativeFrom="page">
            <wp:posOffset>6111875</wp:posOffset>
          </wp:positionV>
          <wp:extent cx="5982335" cy="1138555"/>
          <wp:effectExtent l="0" t="0" r="0" b="4445"/>
          <wp:wrapNone/>
          <wp:docPr id="63" name="Picture 6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335" cy="1138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 wp14:anchorId="67EA0234" wp14:editId="1763847F">
          <wp:simplePos x="0" y="0"/>
          <wp:positionH relativeFrom="page">
            <wp:posOffset>4725670</wp:posOffset>
          </wp:positionH>
          <wp:positionV relativeFrom="page">
            <wp:posOffset>9217025</wp:posOffset>
          </wp:positionV>
          <wp:extent cx="5982480" cy="1138680"/>
          <wp:effectExtent l="0" t="0" r="0" b="4445"/>
          <wp:wrapNone/>
          <wp:docPr id="64" name="Picture 6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480" cy="113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5648" behindDoc="1" locked="0" layoutInCell="1" allowOverlap="1" wp14:anchorId="5FDEBC6C" wp14:editId="7EEF7597">
          <wp:simplePos x="0" y="0"/>
          <wp:positionH relativeFrom="page">
            <wp:posOffset>4725670</wp:posOffset>
          </wp:positionH>
          <wp:positionV relativeFrom="page">
            <wp:posOffset>9217025</wp:posOffset>
          </wp:positionV>
          <wp:extent cx="5982480" cy="1138680"/>
          <wp:effectExtent l="0" t="0" r="0" b="4445"/>
          <wp:wrapNone/>
          <wp:docPr id="65" name="Picture 65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2480" cy="113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62CC">
      <w:rPr>
        <w:color w:val="C42828" w:themeColor="accent1"/>
      </w:rPr>
      <w:fldChar w:fldCharType="begin"/>
    </w:r>
    <w:r w:rsidRPr="00FE62CC">
      <w:rPr>
        <w:color w:val="C42828" w:themeColor="accent1"/>
      </w:rPr>
      <w:instrText xml:space="preserve"> page </w:instrText>
    </w:r>
    <w:r w:rsidRPr="00FE62CC">
      <w:rPr>
        <w:color w:val="C42828" w:themeColor="accent1"/>
      </w:rPr>
      <w:fldChar w:fldCharType="separate"/>
    </w:r>
    <w:r>
      <w:rPr>
        <w:color w:val="C42828" w:themeColor="accent1"/>
      </w:rPr>
      <w:t>7</w:t>
    </w:r>
    <w:r w:rsidRPr="00FE62CC">
      <w:rPr>
        <w:color w:val="C42828" w:themeColor="accent1"/>
      </w:rPr>
      <w:fldChar w:fldCharType="end"/>
    </w:r>
    <w:r>
      <w:rPr>
        <w:color w:val="C42828" w:themeColor="accent1"/>
      </w:rPr>
      <w:t xml:space="preserve"> </w:t>
    </w:r>
    <w:r>
      <w:t xml:space="preserve">/ </w:t>
    </w:r>
    <w:r>
      <w:fldChar w:fldCharType="begin"/>
    </w:r>
    <w:r>
      <w:instrText xml:space="preserve"> numpages </w:instrText>
    </w:r>
    <w:r>
      <w:fldChar w:fldCharType="separate"/>
    </w:r>
    <w:r>
      <w:t>8</w:t>
    </w:r>
    <w:r>
      <w:fldChar w:fldCharType="end"/>
    </w:r>
    <w:r>
      <w:tab/>
    </w:r>
    <w:r>
      <w:ptab w:relativeTo="margin" w:alignment="right" w:leader="none"/>
    </w:r>
    <w:r>
      <w:t>delaware.pro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3CCA3" w14:textId="77777777" w:rsidR="00B30D0C" w:rsidRDefault="00B30D0C" w:rsidP="00603F43">
      <w:pPr>
        <w:spacing w:after="0" w:line="240" w:lineRule="auto"/>
      </w:pPr>
      <w:r>
        <w:separator/>
      </w:r>
    </w:p>
  </w:footnote>
  <w:footnote w:type="continuationSeparator" w:id="0">
    <w:p w14:paraId="06918FDC" w14:textId="77777777" w:rsidR="00B30D0C" w:rsidRDefault="00B30D0C" w:rsidP="00603F43">
      <w:pPr>
        <w:spacing w:after="0" w:line="240" w:lineRule="auto"/>
      </w:pPr>
      <w:r>
        <w:continuationSeparator/>
      </w:r>
    </w:p>
  </w:footnote>
  <w:footnote w:type="continuationNotice" w:id="1">
    <w:p w14:paraId="1036D4A5" w14:textId="77777777" w:rsidR="00B30D0C" w:rsidRDefault="00B30D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16DA" w14:textId="77777777" w:rsidR="00171B30" w:rsidRPr="00DA674C" w:rsidRDefault="00DA674C" w:rsidP="00DA674C">
    <w:pPr>
      <w:pStyle w:val="Header"/>
      <w:spacing w:after="397"/>
    </w:pPr>
    <w:r>
      <w:rPr>
        <w:noProof/>
      </w:rPr>
      <w:drawing>
        <wp:inline distT="0" distB="0" distL="0" distR="0" wp14:anchorId="3CAC56EA" wp14:editId="3A8F311F">
          <wp:extent cx="178308" cy="266701"/>
          <wp:effectExtent l="0" t="0" r="0" b="0"/>
          <wp:docPr id="58" name="Picture 58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08" cy="266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69D0D" w14:textId="77777777" w:rsidR="00171B30" w:rsidRPr="00AE3101" w:rsidRDefault="00AE3101" w:rsidP="00AE3101">
    <w:pPr>
      <w:pStyle w:val="Header"/>
      <w:spacing w:after="397"/>
      <w:rPr>
        <w:noProof/>
      </w:rPr>
    </w:pPr>
    <w:r>
      <w:rPr>
        <w:noProof/>
      </w:rPr>
      <w:drawing>
        <wp:inline distT="0" distB="0" distL="0" distR="0" wp14:anchorId="32D32374" wp14:editId="6903D54E">
          <wp:extent cx="1440183" cy="266701"/>
          <wp:effectExtent l="0" t="0" r="7620" b="0"/>
          <wp:docPr id="62" name="Picture 62" descr="A picture containing text, sign, dar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 descr="A picture containing text, sign, dar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183" cy="266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302D2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A42ECB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8F4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022E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D08A3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C832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36E43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E6223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667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C42828" w:themeColor="accent1"/>
      </w:rPr>
    </w:lvl>
  </w:abstractNum>
  <w:abstractNum w:abstractNumId="9" w15:restartNumberingAfterBreak="0">
    <w:nsid w:val="FFFFFF89"/>
    <w:multiLevelType w:val="singleLevel"/>
    <w:tmpl w:val="317480C0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Arial" w:hAnsi="Arial" w:hint="default"/>
        <w:color w:val="C42828" w:themeColor="accent1"/>
      </w:rPr>
    </w:lvl>
  </w:abstractNum>
  <w:abstractNum w:abstractNumId="10" w15:restartNumberingAfterBreak="0">
    <w:nsid w:val="20690755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2E41DF"/>
    <w:multiLevelType w:val="multilevel"/>
    <w:tmpl w:val="50AE90BE"/>
    <w:styleLink w:val="DLW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2BB3038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CFD6851"/>
    <w:multiLevelType w:val="multilevel"/>
    <w:tmpl w:val="84AC484A"/>
    <w:styleLink w:val="DLWNumbers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hint="default"/>
        <w:color w:val="C42828" w:themeColor="accent1"/>
      </w:rPr>
    </w:lvl>
    <w:lvl w:ilvl="1">
      <w:start w:val="1"/>
      <w:numFmt w:val="decimal"/>
      <w:pStyle w:val="ListNumber2"/>
      <w:lvlText w:val="%1.%2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588" w:hanging="79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3" w:hanging="397"/>
      </w:pPr>
      <w:rPr>
        <w:rFonts w:hint="default"/>
      </w:rPr>
    </w:lvl>
  </w:abstractNum>
  <w:abstractNum w:abstractNumId="14" w15:restartNumberingAfterBreak="0">
    <w:nsid w:val="6F6548F2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DA214CE"/>
    <w:multiLevelType w:val="hybridMultilevel"/>
    <w:tmpl w:val="C2A246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103323">
    <w:abstractNumId w:val="11"/>
  </w:num>
  <w:num w:numId="2" w16cid:durableId="698967051">
    <w:abstractNumId w:val="11"/>
  </w:num>
  <w:num w:numId="3" w16cid:durableId="931856443">
    <w:abstractNumId w:val="9"/>
  </w:num>
  <w:num w:numId="4" w16cid:durableId="1887981555">
    <w:abstractNumId w:val="8"/>
  </w:num>
  <w:num w:numId="5" w16cid:durableId="1141271821">
    <w:abstractNumId w:val="3"/>
  </w:num>
  <w:num w:numId="6" w16cid:durableId="2125146936">
    <w:abstractNumId w:val="13"/>
  </w:num>
  <w:num w:numId="7" w16cid:durableId="1248493143">
    <w:abstractNumId w:val="2"/>
  </w:num>
  <w:num w:numId="8" w16cid:durableId="7812627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0584541">
    <w:abstractNumId w:val="10"/>
  </w:num>
  <w:num w:numId="10" w16cid:durableId="2072924940">
    <w:abstractNumId w:val="14"/>
  </w:num>
  <w:num w:numId="11" w16cid:durableId="933438905">
    <w:abstractNumId w:val="12"/>
  </w:num>
  <w:num w:numId="12" w16cid:durableId="1283457898">
    <w:abstractNumId w:val="7"/>
  </w:num>
  <w:num w:numId="13" w16cid:durableId="1262297567">
    <w:abstractNumId w:val="6"/>
  </w:num>
  <w:num w:numId="14" w16cid:durableId="1279987662">
    <w:abstractNumId w:val="5"/>
  </w:num>
  <w:num w:numId="15" w16cid:durableId="1766730412">
    <w:abstractNumId w:val="4"/>
  </w:num>
  <w:num w:numId="16" w16cid:durableId="230239428">
    <w:abstractNumId w:val="1"/>
  </w:num>
  <w:num w:numId="17" w16cid:durableId="331808807">
    <w:abstractNumId w:val="0"/>
  </w:num>
  <w:num w:numId="18" w16cid:durableId="185505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495253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CB"/>
    <w:rsid w:val="000338A8"/>
    <w:rsid w:val="00052C21"/>
    <w:rsid w:val="00056C17"/>
    <w:rsid w:val="000639BF"/>
    <w:rsid w:val="00094E27"/>
    <w:rsid w:val="000E1E24"/>
    <w:rsid w:val="00136367"/>
    <w:rsid w:val="00153192"/>
    <w:rsid w:val="00171B30"/>
    <w:rsid w:val="00176B76"/>
    <w:rsid w:val="001A71CD"/>
    <w:rsid w:val="001C5B32"/>
    <w:rsid w:val="001E56D8"/>
    <w:rsid w:val="001E6747"/>
    <w:rsid w:val="00200CA3"/>
    <w:rsid w:val="00226579"/>
    <w:rsid w:val="002403D2"/>
    <w:rsid w:val="0024227C"/>
    <w:rsid w:val="00264477"/>
    <w:rsid w:val="0028785F"/>
    <w:rsid w:val="002D1439"/>
    <w:rsid w:val="002F6E48"/>
    <w:rsid w:val="003002EF"/>
    <w:rsid w:val="00333112"/>
    <w:rsid w:val="00374237"/>
    <w:rsid w:val="00394708"/>
    <w:rsid w:val="00394844"/>
    <w:rsid w:val="003D06F0"/>
    <w:rsid w:val="003F1000"/>
    <w:rsid w:val="00402627"/>
    <w:rsid w:val="0043078D"/>
    <w:rsid w:val="00441A26"/>
    <w:rsid w:val="0044646E"/>
    <w:rsid w:val="00462466"/>
    <w:rsid w:val="0049616A"/>
    <w:rsid w:val="004D3D9F"/>
    <w:rsid w:val="004D594C"/>
    <w:rsid w:val="004E0DB9"/>
    <w:rsid w:val="004E427B"/>
    <w:rsid w:val="005265AE"/>
    <w:rsid w:val="00575640"/>
    <w:rsid w:val="00585C37"/>
    <w:rsid w:val="005C6C87"/>
    <w:rsid w:val="005F0AE1"/>
    <w:rsid w:val="00603F43"/>
    <w:rsid w:val="00634FD8"/>
    <w:rsid w:val="00654D18"/>
    <w:rsid w:val="00655D80"/>
    <w:rsid w:val="006926A7"/>
    <w:rsid w:val="0069290B"/>
    <w:rsid w:val="00693A47"/>
    <w:rsid w:val="006D6D4C"/>
    <w:rsid w:val="006F4306"/>
    <w:rsid w:val="007051E4"/>
    <w:rsid w:val="007117E2"/>
    <w:rsid w:val="00725BCB"/>
    <w:rsid w:val="007310AE"/>
    <w:rsid w:val="00740B4F"/>
    <w:rsid w:val="0074330C"/>
    <w:rsid w:val="00747FB9"/>
    <w:rsid w:val="0076071D"/>
    <w:rsid w:val="0079024C"/>
    <w:rsid w:val="00796F2A"/>
    <w:rsid w:val="008300A7"/>
    <w:rsid w:val="00843FB1"/>
    <w:rsid w:val="008879BA"/>
    <w:rsid w:val="008C7C83"/>
    <w:rsid w:val="00941B02"/>
    <w:rsid w:val="00942A47"/>
    <w:rsid w:val="00986A96"/>
    <w:rsid w:val="009938FD"/>
    <w:rsid w:val="009976E8"/>
    <w:rsid w:val="009A5D4D"/>
    <w:rsid w:val="009B007B"/>
    <w:rsid w:val="009B0166"/>
    <w:rsid w:val="009B08A2"/>
    <w:rsid w:val="009D2209"/>
    <w:rsid w:val="00A305CB"/>
    <w:rsid w:val="00A31AE9"/>
    <w:rsid w:val="00A40FA1"/>
    <w:rsid w:val="00A91142"/>
    <w:rsid w:val="00AD7997"/>
    <w:rsid w:val="00AE0A56"/>
    <w:rsid w:val="00AE3101"/>
    <w:rsid w:val="00B1766A"/>
    <w:rsid w:val="00B26F68"/>
    <w:rsid w:val="00B30D0C"/>
    <w:rsid w:val="00B33495"/>
    <w:rsid w:val="00B42187"/>
    <w:rsid w:val="00B73261"/>
    <w:rsid w:val="00B76C89"/>
    <w:rsid w:val="00B804E9"/>
    <w:rsid w:val="00B80865"/>
    <w:rsid w:val="00B95106"/>
    <w:rsid w:val="00BC01C6"/>
    <w:rsid w:val="00BF0930"/>
    <w:rsid w:val="00BF77A8"/>
    <w:rsid w:val="00C10B54"/>
    <w:rsid w:val="00C2270A"/>
    <w:rsid w:val="00C60689"/>
    <w:rsid w:val="00C63019"/>
    <w:rsid w:val="00C77917"/>
    <w:rsid w:val="00C82B7A"/>
    <w:rsid w:val="00CA2D39"/>
    <w:rsid w:val="00CA4A0C"/>
    <w:rsid w:val="00CA72EA"/>
    <w:rsid w:val="00CC278D"/>
    <w:rsid w:val="00CC7152"/>
    <w:rsid w:val="00CD184F"/>
    <w:rsid w:val="00D27E09"/>
    <w:rsid w:val="00D62F46"/>
    <w:rsid w:val="00D749FB"/>
    <w:rsid w:val="00D97BB6"/>
    <w:rsid w:val="00DA093D"/>
    <w:rsid w:val="00DA674C"/>
    <w:rsid w:val="00DB29AF"/>
    <w:rsid w:val="00DB7FA6"/>
    <w:rsid w:val="00DD284D"/>
    <w:rsid w:val="00DD3263"/>
    <w:rsid w:val="00DE1D49"/>
    <w:rsid w:val="00DE7D1E"/>
    <w:rsid w:val="00E25034"/>
    <w:rsid w:val="00E25B48"/>
    <w:rsid w:val="00E51E74"/>
    <w:rsid w:val="00E52124"/>
    <w:rsid w:val="00E55329"/>
    <w:rsid w:val="00E575BD"/>
    <w:rsid w:val="00E635F6"/>
    <w:rsid w:val="00E958D3"/>
    <w:rsid w:val="00EB2C89"/>
    <w:rsid w:val="00ED6A48"/>
    <w:rsid w:val="00F25A76"/>
    <w:rsid w:val="00F30C90"/>
    <w:rsid w:val="00F52B08"/>
    <w:rsid w:val="00F6750F"/>
    <w:rsid w:val="00FC2F4F"/>
    <w:rsid w:val="00FE4EE0"/>
    <w:rsid w:val="00FE62CC"/>
    <w:rsid w:val="00FF42E6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9E456"/>
  <w15:chartTrackingRefBased/>
  <w15:docId w15:val="{63311581-9320-480B-BA3A-583ED427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C3C3B"/>
        <w:sz w:val="21"/>
        <w:szCs w:val="21"/>
        <w:lang w:val="en-GB" w:eastAsia="en-US" w:bidi="ar-SA"/>
      </w:rPr>
    </w:rPrDefault>
    <w:pPrDefault>
      <w:pPr>
        <w:spacing w:after="14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 w:qFormat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9BA"/>
    <w:rPr>
      <w:lang w:val="en-US"/>
    </w:rPr>
  </w:style>
  <w:style w:type="paragraph" w:styleId="Heading1">
    <w:name w:val="heading 1"/>
    <w:basedOn w:val="Normal"/>
    <w:next w:val="Normal"/>
    <w:link w:val="Heading1Char"/>
    <w:uiPriority w:val="3"/>
    <w:qFormat/>
    <w:rsid w:val="00BC01C6"/>
    <w:pPr>
      <w:keepNext/>
      <w:keepLines/>
      <w:numPr>
        <w:numId w:val="2"/>
      </w:numPr>
      <w:spacing w:after="280"/>
      <w:outlineLvl w:val="0"/>
    </w:pPr>
    <w:rPr>
      <w:rFonts w:asciiTheme="majorHAnsi" w:eastAsiaTheme="majorEastAsia" w:hAnsiTheme="majorHAnsi" w:cstheme="majorBidi"/>
      <w:b/>
      <w:color w:val="C42828" w:themeColor="accen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BC01C6"/>
    <w:pPr>
      <w:keepNext/>
      <w:keepLines/>
      <w:numPr>
        <w:ilvl w:val="1"/>
        <w:numId w:val="2"/>
      </w:numPr>
      <w:spacing w:after="280"/>
      <w:outlineLvl w:val="1"/>
    </w:pPr>
    <w:rPr>
      <w:rFonts w:asciiTheme="majorHAnsi" w:eastAsiaTheme="majorEastAsia" w:hAnsiTheme="majorHAnsi" w:cstheme="majorBidi"/>
      <w:b/>
      <w:color w:val="3C3C3B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8879BA"/>
    <w:pPr>
      <w:keepNext/>
      <w:keepLines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color w:val="C42828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unhideWhenUsed/>
    <w:qFormat/>
    <w:rsid w:val="008879B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b/>
      <w:iCs/>
      <w:color w:val="921E1E" w:themeColor="accent1" w:themeShade="BF"/>
    </w:rPr>
  </w:style>
  <w:style w:type="paragraph" w:styleId="Heading5">
    <w:name w:val="heading 5"/>
    <w:basedOn w:val="Normal"/>
    <w:next w:val="Normal"/>
    <w:link w:val="Heading5Char"/>
    <w:uiPriority w:val="6"/>
    <w:unhideWhenUsed/>
    <w:qFormat/>
    <w:rsid w:val="008879B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921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76C8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6114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76C8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114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76C8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B76C8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F43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603F43"/>
  </w:style>
  <w:style w:type="paragraph" w:styleId="Footer">
    <w:name w:val="footer"/>
    <w:basedOn w:val="Normal"/>
    <w:link w:val="FooterChar"/>
    <w:uiPriority w:val="99"/>
    <w:unhideWhenUsed/>
    <w:rsid w:val="00603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F43"/>
  </w:style>
  <w:style w:type="character" w:customStyle="1" w:styleId="Heading1Char">
    <w:name w:val="Heading 1 Char"/>
    <w:basedOn w:val="DefaultParagraphFont"/>
    <w:link w:val="Heading1"/>
    <w:uiPriority w:val="9"/>
    <w:rsid w:val="00BC01C6"/>
    <w:rPr>
      <w:rFonts w:asciiTheme="majorHAnsi" w:eastAsiaTheme="majorEastAsia" w:hAnsiTheme="majorHAnsi" w:cstheme="majorBidi"/>
      <w:b/>
      <w:color w:val="C42828" w:themeColor="accen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1C6"/>
    <w:rPr>
      <w:rFonts w:asciiTheme="majorHAnsi" w:eastAsiaTheme="majorEastAsia" w:hAnsiTheme="majorHAnsi" w:cstheme="majorBidi"/>
      <w:b/>
      <w:color w:val="3C3C3B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8879BA"/>
    <w:rPr>
      <w:rFonts w:asciiTheme="majorHAnsi" w:eastAsiaTheme="majorEastAsia" w:hAnsiTheme="majorHAnsi" w:cstheme="majorBidi"/>
      <w:color w:val="C42828" w:themeColor="accent1"/>
      <w:sz w:val="24"/>
      <w:szCs w:val="24"/>
      <w:lang w:val="en-US"/>
    </w:rPr>
  </w:style>
  <w:style w:type="paragraph" w:styleId="Title">
    <w:name w:val="Title"/>
    <w:basedOn w:val="Normal"/>
    <w:next w:val="Subtitle"/>
    <w:link w:val="TitleChar"/>
    <w:uiPriority w:val="1"/>
    <w:qFormat/>
    <w:rsid w:val="00E25B48"/>
    <w:pPr>
      <w:spacing w:after="0" w:line="840" w:lineRule="exact"/>
      <w:contextualSpacing/>
    </w:pPr>
    <w:rPr>
      <w:rFonts w:asciiTheme="majorHAnsi" w:eastAsiaTheme="majorEastAsia" w:hAnsiTheme="majorHAnsi" w:cstheme="majorBidi"/>
      <w:color w:val="C42828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B48"/>
    <w:rPr>
      <w:rFonts w:asciiTheme="majorHAnsi" w:eastAsiaTheme="majorEastAsia" w:hAnsiTheme="majorHAnsi" w:cstheme="majorBidi"/>
      <w:color w:val="C42828" w:themeColor="accent1"/>
      <w:spacing w:val="-1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64477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E25B48"/>
    <w:pPr>
      <w:numPr>
        <w:ilvl w:val="1"/>
      </w:numPr>
      <w:spacing w:after="480" w:line="672" w:lineRule="exact"/>
    </w:pPr>
    <w:rPr>
      <w:rFonts w:asciiTheme="majorHAnsi" w:eastAsiaTheme="minorEastAsia" w:hAnsiTheme="majorHAnsi"/>
      <w:color w:val="941914" w:themeColor="accent2"/>
      <w:spacing w:val="1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25B48"/>
    <w:rPr>
      <w:rFonts w:asciiTheme="majorHAnsi" w:eastAsiaTheme="minorEastAsia" w:hAnsiTheme="majorHAnsi"/>
      <w:color w:val="941914" w:themeColor="accent2"/>
      <w:spacing w:val="15"/>
      <w:sz w:val="56"/>
      <w:szCs w:val="22"/>
    </w:rPr>
  </w:style>
  <w:style w:type="character" w:styleId="Hyperlink">
    <w:name w:val="Hyperlink"/>
    <w:basedOn w:val="DefaultParagraphFont"/>
    <w:uiPriority w:val="99"/>
    <w:rsid w:val="008879BA"/>
    <w:rPr>
      <w:color w:val="E9473F" w:themeColor="accent3"/>
      <w:u w:val="single"/>
    </w:rPr>
  </w:style>
  <w:style w:type="paragraph" w:styleId="TOCHeading">
    <w:name w:val="TOC Heading"/>
    <w:next w:val="Normal"/>
    <w:uiPriority w:val="39"/>
    <w:semiHidden/>
    <w:unhideWhenUsed/>
    <w:rsid w:val="00585C37"/>
    <w:pPr>
      <w:spacing w:after="280" w:line="320" w:lineRule="exact"/>
    </w:pPr>
    <w:rPr>
      <w:rFonts w:asciiTheme="majorHAnsi" w:eastAsiaTheme="majorEastAsia" w:hAnsiTheme="majorHAnsi" w:cstheme="majorBidi"/>
      <w:b/>
      <w:color w:val="C42828" w:themeColor="accent1"/>
      <w:sz w:val="28"/>
      <w:szCs w:val="32"/>
      <w:lang w:val="en-US"/>
    </w:rPr>
  </w:style>
  <w:style w:type="paragraph" w:styleId="TOC1">
    <w:name w:val="toc 1"/>
    <w:basedOn w:val="Normal"/>
    <w:next w:val="Normal"/>
    <w:uiPriority w:val="39"/>
    <w:unhideWhenUsed/>
    <w:rsid w:val="00E51E74"/>
    <w:pPr>
      <w:tabs>
        <w:tab w:val="left" w:pos="794"/>
        <w:tab w:val="right" w:pos="9628"/>
      </w:tabs>
      <w:spacing w:before="280" w:after="0" w:line="320" w:lineRule="atLeast"/>
    </w:pPr>
    <w:rPr>
      <w:rFonts w:eastAsia="Times New Roman"/>
      <w:b/>
      <w:color w:val="E9473F" w:themeColor="accent3"/>
      <w:sz w:val="28"/>
      <w:szCs w:val="20"/>
      <w:lang w:eastAsia="en-GB"/>
    </w:rPr>
  </w:style>
  <w:style w:type="paragraph" w:styleId="TOC2">
    <w:name w:val="toc 2"/>
    <w:basedOn w:val="Normal"/>
    <w:next w:val="Normal"/>
    <w:uiPriority w:val="39"/>
    <w:unhideWhenUsed/>
    <w:rsid w:val="00E51E74"/>
    <w:pPr>
      <w:tabs>
        <w:tab w:val="left" w:pos="794"/>
        <w:tab w:val="right" w:pos="9628"/>
      </w:tabs>
      <w:spacing w:after="0"/>
    </w:pPr>
    <w:rPr>
      <w:rFonts w:eastAsia="Times New Roman"/>
      <w:b/>
      <w:color w:val="3C3C3B" w:themeColor="text2"/>
      <w:szCs w:val="20"/>
      <w:lang w:eastAsia="en-GB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85C37"/>
    <w:pPr>
      <w:spacing w:after="100" w:line="220" w:lineRule="atLeast"/>
      <w:ind w:left="400"/>
    </w:pPr>
    <w:rPr>
      <w:rFonts w:eastAsia="Times New Roman"/>
      <w:color w:val="000000" w:themeColor="text1"/>
      <w:sz w:val="20"/>
      <w:szCs w:val="20"/>
      <w:lang w:eastAsia="en-GB"/>
    </w:rPr>
  </w:style>
  <w:style w:type="numbering" w:customStyle="1" w:styleId="DLWHeadings">
    <w:name w:val="DLW Headings"/>
    <w:uiPriority w:val="99"/>
    <w:semiHidden/>
    <w:rsid w:val="00E51E74"/>
    <w:pPr>
      <w:numPr>
        <w:numId w:val="1"/>
      </w:numPr>
    </w:pPr>
  </w:style>
  <w:style w:type="paragraph" w:styleId="ListBullet">
    <w:name w:val="List Bullet"/>
    <w:basedOn w:val="Normal"/>
    <w:uiPriority w:val="6"/>
    <w:unhideWhenUsed/>
    <w:qFormat/>
    <w:rsid w:val="004D3D9F"/>
    <w:pPr>
      <w:numPr>
        <w:numId w:val="3"/>
      </w:numPr>
      <w:ind w:left="397" w:hanging="397"/>
      <w:contextualSpacing/>
    </w:pPr>
  </w:style>
  <w:style w:type="paragraph" w:styleId="ListNumber">
    <w:name w:val="List Number"/>
    <w:basedOn w:val="Normal"/>
    <w:uiPriority w:val="7"/>
    <w:unhideWhenUsed/>
    <w:qFormat/>
    <w:rsid w:val="004D3D9F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8"/>
    <w:unhideWhenUsed/>
    <w:qFormat/>
    <w:rsid w:val="004D3D9F"/>
    <w:pPr>
      <w:numPr>
        <w:ilvl w:val="1"/>
        <w:numId w:val="6"/>
      </w:numPr>
      <w:contextualSpacing/>
    </w:pPr>
  </w:style>
  <w:style w:type="numbering" w:customStyle="1" w:styleId="DLWNumbers">
    <w:name w:val="DLW Numbers"/>
    <w:uiPriority w:val="99"/>
    <w:semiHidden/>
    <w:rsid w:val="004D3D9F"/>
    <w:pPr>
      <w:numPr>
        <w:numId w:val="6"/>
      </w:numPr>
    </w:pPr>
  </w:style>
  <w:style w:type="table" w:styleId="TableGrid">
    <w:name w:val="Table Grid"/>
    <w:basedOn w:val="TableNormal"/>
    <w:uiPriority w:val="39"/>
    <w:rsid w:val="004D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3">
    <w:name w:val="List Number 3"/>
    <w:basedOn w:val="Normal"/>
    <w:uiPriority w:val="9"/>
    <w:unhideWhenUsed/>
    <w:qFormat/>
    <w:rsid w:val="004D3D9F"/>
    <w:pPr>
      <w:numPr>
        <w:ilvl w:val="2"/>
        <w:numId w:val="6"/>
      </w:numPr>
      <w:contextualSpacing/>
    </w:pPr>
  </w:style>
  <w:style w:type="table" w:customStyle="1" w:styleId="DLWTableRed">
    <w:name w:val="DLW Table Red"/>
    <w:basedOn w:val="TableNormal"/>
    <w:uiPriority w:val="99"/>
    <w:rsid w:val="00ED6A48"/>
    <w:pPr>
      <w:spacing w:after="0" w:line="240" w:lineRule="auto"/>
    </w:pPr>
    <w:rPr>
      <w:sz w:val="18"/>
    </w:rPr>
    <w:tblPr>
      <w:tblBorders>
        <w:top w:val="single" w:sz="2" w:space="0" w:color="9A999A" w:themeColor="background2"/>
        <w:left w:val="single" w:sz="2" w:space="0" w:color="9A999A" w:themeColor="background2"/>
        <w:bottom w:val="single" w:sz="2" w:space="0" w:color="9A999A" w:themeColor="background2"/>
        <w:right w:val="single" w:sz="2" w:space="0" w:color="9A999A" w:themeColor="background2"/>
        <w:insideH w:val="single" w:sz="2" w:space="0" w:color="9A999A" w:themeColor="background2"/>
        <w:insideV w:val="single" w:sz="2" w:space="0" w:color="9A999A" w:themeColor="background2"/>
      </w:tblBorders>
      <w:tblCellMar>
        <w:top w:w="57" w:type="dxa"/>
        <w:bottom w:w="57" w:type="dxa"/>
      </w:tblCellMar>
    </w:tblPr>
    <w:tblStylePr w:type="firstRow">
      <w:rPr>
        <w:color w:val="F5F5F5" w:themeColor="background1"/>
      </w:rPr>
      <w:tblPr/>
      <w:tcPr>
        <w:shd w:val="clear" w:color="auto" w:fill="E9473F" w:themeFill="accent3"/>
      </w:tcPr>
    </w:tblStylePr>
  </w:style>
  <w:style w:type="paragraph" w:customStyle="1" w:styleId="TableTitle">
    <w:name w:val="Table Title"/>
    <w:basedOn w:val="Normal"/>
    <w:next w:val="Normal"/>
    <w:uiPriority w:val="10"/>
    <w:qFormat/>
    <w:rsid w:val="000E1E24"/>
    <w:pPr>
      <w:pBdr>
        <w:top w:val="single" w:sz="36" w:space="1" w:color="C42828" w:themeColor="accent1"/>
        <w:left w:val="single" w:sz="18" w:space="4" w:color="C42828" w:themeColor="accent1"/>
        <w:bottom w:val="single" w:sz="36" w:space="1" w:color="C42828" w:themeColor="accent1"/>
        <w:right w:val="single" w:sz="18" w:space="4" w:color="C42828" w:themeColor="accent1"/>
      </w:pBdr>
      <w:shd w:val="clear" w:color="auto" w:fill="C42828" w:themeFill="accent1"/>
      <w:spacing w:after="0" w:line="240" w:lineRule="auto"/>
      <w:ind w:left="125" w:right="136"/>
    </w:pPr>
    <w:rPr>
      <w:color w:val="F5F5F5" w:themeColor="background1"/>
    </w:rPr>
  </w:style>
  <w:style w:type="numbering" w:styleId="111111">
    <w:name w:val="Outline List 2"/>
    <w:basedOn w:val="NoList"/>
    <w:uiPriority w:val="99"/>
    <w:semiHidden/>
    <w:unhideWhenUsed/>
    <w:rsid w:val="00B76C89"/>
    <w:pPr>
      <w:numPr>
        <w:numId w:val="9"/>
      </w:numPr>
    </w:pPr>
  </w:style>
  <w:style w:type="numbering" w:styleId="1ai">
    <w:name w:val="Outline List 1"/>
    <w:basedOn w:val="NoList"/>
    <w:uiPriority w:val="99"/>
    <w:semiHidden/>
    <w:unhideWhenUsed/>
    <w:rsid w:val="00B76C89"/>
    <w:pPr>
      <w:numPr>
        <w:numId w:val="10"/>
      </w:numPr>
    </w:pPr>
  </w:style>
  <w:style w:type="character" w:customStyle="1" w:styleId="Heading4Char">
    <w:name w:val="Heading 4 Char"/>
    <w:basedOn w:val="DefaultParagraphFont"/>
    <w:link w:val="Heading4"/>
    <w:uiPriority w:val="6"/>
    <w:rsid w:val="008879BA"/>
    <w:rPr>
      <w:rFonts w:asciiTheme="majorHAnsi" w:eastAsiaTheme="majorEastAsia" w:hAnsiTheme="majorHAnsi" w:cstheme="majorBidi"/>
      <w:b/>
      <w:iCs/>
      <w:color w:val="921E1E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6"/>
    <w:rsid w:val="008879BA"/>
    <w:rPr>
      <w:rFonts w:asciiTheme="majorHAnsi" w:eastAsiaTheme="majorEastAsia" w:hAnsiTheme="majorHAnsi" w:cstheme="majorBidi"/>
      <w:color w:val="921E1E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89"/>
    <w:rPr>
      <w:rFonts w:asciiTheme="majorHAnsi" w:eastAsiaTheme="majorEastAsia" w:hAnsiTheme="majorHAnsi" w:cstheme="majorBidi"/>
      <w:color w:val="6114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89"/>
    <w:rPr>
      <w:rFonts w:asciiTheme="majorHAnsi" w:eastAsiaTheme="majorEastAsia" w:hAnsiTheme="majorHAnsi" w:cstheme="majorBidi"/>
      <w:i/>
      <w:iCs/>
      <w:color w:val="6114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8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89"/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numbering" w:styleId="ArticleSection">
    <w:name w:val="Outline List 3"/>
    <w:basedOn w:val="NoList"/>
    <w:uiPriority w:val="99"/>
    <w:semiHidden/>
    <w:unhideWhenUsed/>
    <w:rsid w:val="00B76C89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B76C89"/>
  </w:style>
  <w:style w:type="paragraph" w:styleId="BlockText">
    <w:name w:val="Block Text"/>
    <w:basedOn w:val="Normal"/>
    <w:uiPriority w:val="99"/>
    <w:semiHidden/>
    <w:unhideWhenUsed/>
    <w:rsid w:val="00B76C89"/>
    <w:pPr>
      <w:pBdr>
        <w:top w:val="single" w:sz="2" w:space="10" w:color="C42828" w:themeColor="accent1"/>
        <w:left w:val="single" w:sz="2" w:space="10" w:color="C42828" w:themeColor="accent1"/>
        <w:bottom w:val="single" w:sz="2" w:space="10" w:color="C42828" w:themeColor="accent1"/>
        <w:right w:val="single" w:sz="2" w:space="10" w:color="C42828" w:themeColor="accent1"/>
      </w:pBdr>
      <w:ind w:left="1152" w:right="1152"/>
    </w:pPr>
    <w:rPr>
      <w:rFonts w:eastAsiaTheme="minorEastAsia"/>
      <w:i/>
      <w:iCs/>
      <w:color w:val="C4282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76C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6C89"/>
  </w:style>
  <w:style w:type="paragraph" w:styleId="BodyText2">
    <w:name w:val="Body Text 2"/>
    <w:basedOn w:val="Normal"/>
    <w:link w:val="BodyText2Char"/>
    <w:uiPriority w:val="99"/>
    <w:semiHidden/>
    <w:unhideWhenUsed/>
    <w:rsid w:val="00B76C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76C89"/>
  </w:style>
  <w:style w:type="paragraph" w:styleId="BodyText3">
    <w:name w:val="Body Text 3"/>
    <w:basedOn w:val="Normal"/>
    <w:link w:val="BodyText3Char"/>
    <w:uiPriority w:val="99"/>
    <w:semiHidden/>
    <w:unhideWhenUsed/>
    <w:rsid w:val="00B76C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76C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76C89"/>
    <w:pPr>
      <w:spacing w:after="1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76C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76C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76C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76C89"/>
    <w:pPr>
      <w:spacing w:after="1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76C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76C8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76C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76C8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76C89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B76C8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B76C89"/>
    <w:pPr>
      <w:spacing w:after="200" w:line="240" w:lineRule="auto"/>
    </w:pPr>
    <w:rPr>
      <w:i/>
      <w:iCs/>
      <w:color w:val="3C3C3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B76C8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76C89"/>
  </w:style>
  <w:style w:type="character" w:styleId="CommentReference">
    <w:name w:val="annotation reference"/>
    <w:basedOn w:val="DefaultParagraphFont"/>
    <w:uiPriority w:val="99"/>
    <w:semiHidden/>
    <w:unhideWhenUsed/>
    <w:rsid w:val="00B76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C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C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C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6C89"/>
  </w:style>
  <w:style w:type="character" w:customStyle="1" w:styleId="DateChar">
    <w:name w:val="Date Char"/>
    <w:basedOn w:val="DefaultParagraphFont"/>
    <w:link w:val="Date"/>
    <w:uiPriority w:val="99"/>
    <w:semiHidden/>
    <w:rsid w:val="00B76C89"/>
  </w:style>
  <w:style w:type="paragraph" w:styleId="DocumentMap">
    <w:name w:val="Document Map"/>
    <w:basedOn w:val="Normal"/>
    <w:link w:val="DocumentMapChar"/>
    <w:uiPriority w:val="99"/>
    <w:semiHidden/>
    <w:unhideWhenUsed/>
    <w:rsid w:val="00B76C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6C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B76C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B76C89"/>
  </w:style>
  <w:style w:type="character" w:styleId="Emphasis">
    <w:name w:val="Emphasis"/>
    <w:basedOn w:val="DefaultParagraphFont"/>
    <w:uiPriority w:val="20"/>
    <w:semiHidden/>
    <w:rsid w:val="00B76C8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76C8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6C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6C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76C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B76C8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6C8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B76C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6C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C89"/>
    <w:rPr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B76C89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B76C89"/>
  </w:style>
  <w:style w:type="paragraph" w:styleId="HTMLAddress">
    <w:name w:val="HTML Address"/>
    <w:basedOn w:val="Normal"/>
    <w:link w:val="HTMLAddressChar"/>
    <w:uiPriority w:val="99"/>
    <w:semiHidden/>
    <w:unhideWhenUsed/>
    <w:rsid w:val="00B76C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B76C8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B76C8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76C8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B76C8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B76C89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C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C8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B76C8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B76C89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76C89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B76C89"/>
    <w:pPr>
      <w:spacing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76C8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B76C89"/>
    <w:rPr>
      <w:i/>
      <w:iCs/>
      <w:color w:val="C4282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B76C89"/>
    <w:pPr>
      <w:pBdr>
        <w:top w:val="single" w:sz="4" w:space="10" w:color="C42828" w:themeColor="accent1"/>
        <w:bottom w:val="single" w:sz="4" w:space="10" w:color="C42828" w:themeColor="accent1"/>
      </w:pBdr>
      <w:spacing w:before="360" w:after="360"/>
      <w:ind w:left="864" w:right="864"/>
      <w:jc w:val="center"/>
    </w:pPr>
    <w:rPr>
      <w:i/>
      <w:iCs/>
      <w:color w:val="C428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89"/>
    <w:rPr>
      <w:i/>
      <w:iCs/>
      <w:color w:val="C42828" w:themeColor="accent1"/>
    </w:rPr>
  </w:style>
  <w:style w:type="character" w:styleId="IntenseReference">
    <w:name w:val="Intense Reference"/>
    <w:basedOn w:val="DefaultParagraphFont"/>
    <w:uiPriority w:val="32"/>
    <w:semiHidden/>
    <w:rsid w:val="00B76C89"/>
    <w:rPr>
      <w:b/>
      <w:bCs/>
      <w:smallCaps/>
      <w:color w:val="C42828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B76C89"/>
  </w:style>
  <w:style w:type="paragraph" w:styleId="List">
    <w:name w:val="List"/>
    <w:basedOn w:val="Normal"/>
    <w:uiPriority w:val="99"/>
    <w:semiHidden/>
    <w:unhideWhenUsed/>
    <w:rsid w:val="00B76C8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B76C8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B76C8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B76C8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B76C89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B76C89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B76C89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B76C89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B76C89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76C8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76C8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76C8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B76C8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B76C89"/>
    <w:pPr>
      <w:spacing w:after="120"/>
      <w:ind w:left="1415"/>
      <w:contextualSpacing/>
    </w:pPr>
  </w:style>
  <w:style w:type="paragraph" w:styleId="ListNumber4">
    <w:name w:val="List Number 4"/>
    <w:basedOn w:val="Normal"/>
    <w:uiPriority w:val="99"/>
    <w:semiHidden/>
    <w:unhideWhenUsed/>
    <w:rsid w:val="00B76C89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B76C89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rsid w:val="00B76C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B76C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76C89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B76C89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76C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76C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rsid w:val="00B76C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76C8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B76C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B76C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B76C89"/>
  </w:style>
  <w:style w:type="character" w:styleId="PageNumber">
    <w:name w:val="page number"/>
    <w:basedOn w:val="DefaultParagraphFont"/>
    <w:uiPriority w:val="99"/>
    <w:semiHidden/>
    <w:unhideWhenUsed/>
    <w:rsid w:val="00B76C89"/>
  </w:style>
  <w:style w:type="paragraph" w:styleId="PlainText">
    <w:name w:val="Plain Text"/>
    <w:basedOn w:val="Normal"/>
    <w:link w:val="PlainTextChar"/>
    <w:uiPriority w:val="99"/>
    <w:semiHidden/>
    <w:unhideWhenUsed/>
    <w:rsid w:val="00B76C89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6C89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rsid w:val="00B76C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C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B76C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B76C89"/>
  </w:style>
  <w:style w:type="paragraph" w:styleId="Signature">
    <w:name w:val="Signature"/>
    <w:basedOn w:val="Normal"/>
    <w:link w:val="SignatureChar"/>
    <w:uiPriority w:val="99"/>
    <w:semiHidden/>
    <w:unhideWhenUsed/>
    <w:rsid w:val="00B76C8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B76C89"/>
  </w:style>
  <w:style w:type="character" w:styleId="SmartHyperlink">
    <w:name w:val="Smart Hyperlink"/>
    <w:basedOn w:val="DefaultParagraphFont"/>
    <w:uiPriority w:val="99"/>
    <w:semiHidden/>
    <w:unhideWhenUsed/>
    <w:rsid w:val="00B76C89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B76C89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semiHidden/>
    <w:rsid w:val="00B76C89"/>
    <w:rPr>
      <w:b/>
      <w:bCs/>
    </w:rPr>
  </w:style>
  <w:style w:type="character" w:styleId="SubtleEmphasis">
    <w:name w:val="Subtle Emphasis"/>
    <w:basedOn w:val="DefaultParagraphFont"/>
    <w:uiPriority w:val="19"/>
    <w:semiHidden/>
    <w:rsid w:val="00B76C8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rsid w:val="00B76C89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B76C89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B76C89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B76C8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6C89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76C89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76C89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76C89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76C89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76C89"/>
    <w:pPr>
      <w:spacing w:after="100"/>
      <w:ind w:left="1680"/>
    </w:pPr>
  </w:style>
  <w:style w:type="character" w:styleId="UnresolvedMention">
    <w:name w:val="Unresolved Mention"/>
    <w:basedOn w:val="DefaultParagraphFont"/>
    <w:uiPriority w:val="99"/>
    <w:semiHidden/>
    <w:unhideWhenUsed/>
    <w:rsid w:val="00B76C89"/>
    <w:rPr>
      <w:color w:val="605E5C"/>
      <w:shd w:val="clear" w:color="auto" w:fill="E1DFDD"/>
    </w:rPr>
  </w:style>
  <w:style w:type="table" w:customStyle="1" w:styleId="DLWTableTeal">
    <w:name w:val="DLW Table Teal"/>
    <w:basedOn w:val="DLWTableRed"/>
    <w:uiPriority w:val="99"/>
    <w:rsid w:val="006926A7"/>
    <w:tblPr/>
    <w:tblStylePr w:type="firstRow">
      <w:rPr>
        <w:color w:val="F5F5F5" w:themeColor="background1"/>
      </w:rPr>
      <w:tblPr/>
      <w:tcPr>
        <w:shd w:val="clear" w:color="auto" w:fill="72C4BF" w:themeFill="accent5"/>
      </w:tcPr>
    </w:tblStylePr>
  </w:style>
  <w:style w:type="table" w:customStyle="1" w:styleId="DLWTablePurple">
    <w:name w:val="DLW Table Purple"/>
    <w:basedOn w:val="DLWTableRed"/>
    <w:uiPriority w:val="99"/>
    <w:rsid w:val="006926A7"/>
    <w:tblPr/>
    <w:tblStylePr w:type="firstRow">
      <w:rPr>
        <w:color w:val="F5F5F5" w:themeColor="background1"/>
      </w:rPr>
      <w:tblPr/>
      <w:tcPr>
        <w:shd w:val="clear" w:color="auto" w:fill="AD9BCB" w:themeFill="accent6"/>
      </w:tcPr>
    </w:tblStylePr>
  </w:style>
  <w:style w:type="paragraph" w:customStyle="1" w:styleId="Heading3withoutnumbering">
    <w:name w:val="Heading 3 without numbering"/>
    <w:basedOn w:val="Heading3"/>
    <w:link w:val="Heading3withoutnumberingChar"/>
    <w:uiPriority w:val="4"/>
    <w:qFormat/>
    <w:rsid w:val="008879BA"/>
    <w:pPr>
      <w:numPr>
        <w:ilvl w:val="0"/>
        <w:numId w:val="0"/>
      </w:numPr>
    </w:pPr>
  </w:style>
  <w:style w:type="character" w:customStyle="1" w:styleId="Heading3withoutnumberingChar">
    <w:name w:val="Heading 3 without numbering Char"/>
    <w:basedOn w:val="Heading3Char"/>
    <w:link w:val="Heading3withoutnumbering"/>
    <w:uiPriority w:val="4"/>
    <w:rsid w:val="008879BA"/>
    <w:rPr>
      <w:rFonts w:asciiTheme="majorHAnsi" w:eastAsiaTheme="majorEastAsia" w:hAnsiTheme="majorHAnsi" w:cstheme="majorBidi"/>
      <w:color w:val="C42828" w:themeColor="accen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elawareconsulting.sharepoint.com/sites/Inside-branding/delaware%20Templates/delaware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Delaware">
      <a:dk1>
        <a:sysClr val="windowText" lastClr="000000"/>
      </a:dk1>
      <a:lt1>
        <a:srgbClr val="F5F5F5"/>
      </a:lt1>
      <a:dk2>
        <a:srgbClr val="3C3C3B"/>
      </a:dk2>
      <a:lt2>
        <a:srgbClr val="9A999A"/>
      </a:lt2>
      <a:accent1>
        <a:srgbClr val="C42828"/>
      </a:accent1>
      <a:accent2>
        <a:srgbClr val="941914"/>
      </a:accent2>
      <a:accent3>
        <a:srgbClr val="E9473F"/>
      </a:accent3>
      <a:accent4>
        <a:srgbClr val="EE7684"/>
      </a:accent4>
      <a:accent5>
        <a:srgbClr val="72C4BF"/>
      </a:accent5>
      <a:accent6>
        <a:srgbClr val="AD9BC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356211D470D438FEA7AA8FE978C1A" ma:contentTypeVersion="2" ma:contentTypeDescription="Create a new document." ma:contentTypeScope="" ma:versionID="3c49ca36d52cb6fc782905defe5d6d59">
  <xsd:schema xmlns:xsd="http://www.w3.org/2001/XMLSchema" xmlns:xs="http://www.w3.org/2001/XMLSchema" xmlns:p="http://schemas.microsoft.com/office/2006/metadata/properties" xmlns:ns2="6fe5b206-720c-47e1-a2f6-247ae5cfd84f" targetNamespace="http://schemas.microsoft.com/office/2006/metadata/properties" ma:root="true" ma:fieldsID="0c7d81dc076a65cb5ed588413662eff9" ns2:_="">
    <xsd:import namespace="6fe5b206-720c-47e1-a2f6-247ae5cfd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5b206-720c-47e1-a2f6-247ae5cfd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BC474A-8209-4D31-B02D-F12833242B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9E48EF-1980-4CCA-8299-35EC20A3EC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A7444A-D605-4B06-8637-7341D0282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5b206-720c-47e1-a2f6-247ae5cfd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66B1823-BB9C-412B-B02B-0BCDB9A55E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delaware%20Word%20template.dotx</Template>
  <TotalTime>92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1014</CharactersWithSpaces>
  <SharedDoc>false</SharedDoc>
  <HyperlinkBase/>
  <HLinks>
    <vt:vector size="24" baseType="variant"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_Toc48203293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_Toc48203292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_Toc48203291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_Toc48203290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Grillaert, Ruben</dc:creator>
  <cp:keywords/>
  <dc:description/>
  <cp:lastModifiedBy>Grillaert, Ruben</cp:lastModifiedBy>
  <cp:revision>7</cp:revision>
  <dcterms:created xsi:type="dcterms:W3CDTF">2023-03-07T09:59:00Z</dcterms:created>
  <dcterms:modified xsi:type="dcterms:W3CDTF">2023-03-21T09:49:00Z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0x0101000AB356211D470D438FEA7AA8FE978C1A</vt:lpwstr>
  </property>
</Properties>
</file>